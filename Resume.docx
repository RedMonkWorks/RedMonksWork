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4A583" w14:textId="325F1679" w:rsidR="00957B09" w:rsidRDefault="00911996">
      <w:r w:rsidRPr="00957B09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B104D9" wp14:editId="097B6E40">
                <wp:simplePos x="0" y="0"/>
                <wp:positionH relativeFrom="column">
                  <wp:posOffset>92075</wp:posOffset>
                </wp:positionH>
                <wp:positionV relativeFrom="paragraph">
                  <wp:posOffset>-19570</wp:posOffset>
                </wp:positionV>
                <wp:extent cx="2688590" cy="814705"/>
                <wp:effectExtent l="0" t="0" r="1651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590" cy="8147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ABCCE" w14:textId="5B4AA267" w:rsidR="00507259" w:rsidRPr="007E3982" w:rsidRDefault="00507259" w:rsidP="007E3982">
                            <w:pPr>
                              <w:pStyle w:val="Heading1"/>
                            </w:pPr>
                            <w:r>
                              <w:t xml:space="preserve"> </w:t>
                            </w:r>
                            <w:r w:rsidRPr="007E3982">
                              <w:t>yashit Thakur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04D9" id="Rectangle 8" o:spid="_x0000_s1026" style="position:absolute;margin-left:7.25pt;margin-top:-1.55pt;width:211.7pt;height:6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" fillcolor="#0b759b [1605]" strokecolor="white [3212]" strokeweight="1pt">
                <v:textbox>
                  <w:txbxContent>
                    <w:p w14:paraId="2FDABCCE" w14:textId="5B4AA267" w:rsidR="00507259" w:rsidRPr="007E3982" w:rsidRDefault="00507259" w:rsidP="007E3982">
                      <w:pPr>
                        <w:pStyle w:val="Heading1"/>
                      </w:pPr>
                      <w:r>
                        <w:t xml:space="preserve"> </w:t>
                      </w:r>
                      <w:r w:rsidRPr="007E3982">
                        <w:t>yashit Thakur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115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34"/>
        <w:gridCol w:w="437"/>
        <w:gridCol w:w="6813"/>
        <w:gridCol w:w="6813"/>
      </w:tblGrid>
      <w:tr w:rsidR="006D409C" w14:paraId="163FB26A" w14:textId="77777777" w:rsidTr="00726E07">
        <w:trPr>
          <w:gridAfter w:val="1"/>
          <w:wAfter w:w="6813" w:type="dxa"/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p w14:paraId="16215090" w14:textId="667E9882" w:rsidR="00957B09" w:rsidRDefault="00911996" w:rsidP="00590852">
            <w:pPr>
              <w:pStyle w:val="Title"/>
              <w:rPr>
                <w:sz w:val="44"/>
                <w:szCs w:val="4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1B96133A" wp14:editId="383A9B2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-1367155</wp:posOffset>
                  </wp:positionV>
                  <wp:extent cx="1983105" cy="198310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dMonk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105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F95E6D8" w14:textId="77777777" w:rsidR="00957B09" w:rsidRDefault="00957B09" w:rsidP="00590852">
            <w:pPr>
              <w:tabs>
                <w:tab w:val="left" w:pos="990"/>
              </w:tabs>
            </w:pPr>
          </w:p>
          <w:p w14:paraId="7ADABCDA" w14:textId="06EFA379" w:rsidR="006D409C" w:rsidRPr="00957B09" w:rsidRDefault="00957B09" w:rsidP="00590852">
            <w:pPr>
              <w:tabs>
                <w:tab w:val="left" w:pos="990"/>
              </w:tabs>
              <w:rPr>
                <w:sz w:val="36"/>
                <w:szCs w:val="36"/>
              </w:rPr>
            </w:pPr>
            <w:r w:rsidRPr="00957B09">
              <w:rPr>
                <w:b/>
                <w:bCs/>
                <w:sz w:val="36"/>
                <w:szCs w:val="36"/>
              </w:rPr>
              <w:t>B.</w:t>
            </w:r>
            <w:r w:rsidR="00275EE6">
              <w:rPr>
                <w:b/>
                <w:bCs/>
                <w:sz w:val="36"/>
                <w:szCs w:val="36"/>
              </w:rPr>
              <w:t xml:space="preserve"> </w:t>
            </w:r>
            <w:r w:rsidRPr="00957B09">
              <w:rPr>
                <w:b/>
                <w:bCs/>
                <w:sz w:val="36"/>
                <w:szCs w:val="36"/>
              </w:rPr>
              <w:t>Tech</w:t>
            </w:r>
            <w:r w:rsidR="00275EE6">
              <w:rPr>
                <w:b/>
                <w:bCs/>
                <w:sz w:val="36"/>
                <w:szCs w:val="36"/>
              </w:rPr>
              <w:t xml:space="preserve"> </w:t>
            </w:r>
            <w:r>
              <w:rPr>
                <w:b/>
                <w:bCs/>
                <w:sz w:val="36"/>
                <w:szCs w:val="36"/>
              </w:rPr>
              <w:t>-</w:t>
            </w:r>
            <w:r w:rsidRPr="00957B09">
              <w:rPr>
                <w:sz w:val="36"/>
                <w:szCs w:val="36"/>
              </w:rPr>
              <w:t xml:space="preserve"> CSE Gaming Technology</w:t>
            </w:r>
          </w:p>
        </w:tc>
        <w:tc>
          <w:tcPr>
            <w:tcW w:w="437" w:type="dxa"/>
            <w:shd w:val="clear" w:color="auto" w:fill="0B769D" w:themeFill="accent2" w:themeFillShade="80"/>
          </w:tcPr>
          <w:p w14:paraId="348BF2FA" w14:textId="2BECD036"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sdt>
            <w:sdtPr>
              <w:id w:val="1049110328"/>
              <w:placeholder>
                <w:docPart w:val="EF84C209EB26422CB3BAF0E57E22EA3D"/>
              </w:placeholder>
              <w:temporary/>
              <w:showingPlcHdr/>
              <w15:appearance w15:val="hidden"/>
            </w:sdtPr>
            <w:sdtEndPr/>
            <w:sdtContent>
              <w:p w14:paraId="77F53D5B" w14:textId="77777777"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14:paraId="00211A94" w14:textId="77777777" w:rsidTr="00726E07">
        <w:trPr>
          <w:gridAfter w:val="1"/>
          <w:wAfter w:w="6813" w:type="dxa"/>
          <w:trHeight w:val="3667"/>
        </w:trPr>
        <w:tc>
          <w:tcPr>
            <w:tcW w:w="4634" w:type="dxa"/>
            <w:vMerge/>
            <w:tcMar>
              <w:left w:w="360" w:type="dxa"/>
            </w:tcMar>
            <w:vAlign w:val="bottom"/>
          </w:tcPr>
          <w:p w14:paraId="24AC44C8" w14:textId="77777777"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FD76FF0" w14:textId="111BAA7C" w:rsidR="006D409C" w:rsidRDefault="00F67D7C" w:rsidP="00776643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9CFC854" wp14:editId="71E28978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-49530</wp:posOffset>
                      </wp:positionV>
                      <wp:extent cx="227330" cy="311150"/>
                      <wp:effectExtent l="0" t="3810" r="0" b="0"/>
                      <wp:wrapNone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67C8">
                                  <a:lumMod val="75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1FCE71" w14:textId="77777777" w:rsidR="00507259" w:rsidRPr="00AF4EA4" w:rsidRDefault="00507259" w:rsidP="00F66BCF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FC854" id="Right Triangle 3" o:spid="_x0000_s1027" style="position:absolute;margin-left:3.6pt;margin-top:-3.9pt;width:17.9pt;height:24.5pt;rotation:90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" adj="-11796480,,5400" path="m2426,347348c2024,270140,402,77580,,372l346895,,2426,347348xe" fillcolor="#31489f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6E1FCE71" w14:textId="77777777" w:rsidR="00507259" w:rsidRPr="00AF4EA4" w:rsidRDefault="00507259" w:rsidP="00F66BCF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813" w:type="dxa"/>
          </w:tcPr>
          <w:p w14:paraId="2C79657B" w14:textId="47FE594B" w:rsidR="00F3676E" w:rsidRDefault="00F33A3B" w:rsidP="009D64ED">
            <w:pPr>
              <w:rPr>
                <w:b/>
              </w:rPr>
            </w:pPr>
            <w:r>
              <w:rPr>
                <w:b/>
              </w:rPr>
              <w:t>The Hutchings High School, Pune, MH</w:t>
            </w:r>
          </w:p>
          <w:p w14:paraId="47433A18" w14:textId="57DBE1E6" w:rsidR="00F33A3B" w:rsidRPr="00036450" w:rsidRDefault="00F33A3B" w:rsidP="00F33A3B">
            <w:pPr>
              <w:pStyle w:val="Date"/>
            </w:pPr>
            <w:r>
              <w:t>2003</w:t>
            </w:r>
            <w:r w:rsidRPr="00036450">
              <w:t xml:space="preserve"> - </w:t>
            </w:r>
            <w:r>
              <w:t>08</w:t>
            </w:r>
          </w:p>
          <w:p w14:paraId="3E01022C" w14:textId="63300671" w:rsidR="00F33A3B" w:rsidRDefault="00F33A3B" w:rsidP="009D64ED">
            <w:pPr>
              <w:rPr>
                <w:b/>
              </w:rPr>
            </w:pPr>
          </w:p>
          <w:p w14:paraId="3FBAE2E3" w14:textId="313916DC" w:rsidR="00F33A3B" w:rsidRDefault="00F33A3B" w:rsidP="009D64ED">
            <w:pPr>
              <w:rPr>
                <w:b/>
              </w:rPr>
            </w:pPr>
            <w:r>
              <w:rPr>
                <w:b/>
              </w:rPr>
              <w:t>Gurukul, Rewa, MP</w:t>
            </w:r>
          </w:p>
          <w:p w14:paraId="300D780B" w14:textId="29108BAB" w:rsidR="00F33A3B" w:rsidRPr="00036450" w:rsidRDefault="00F33A3B" w:rsidP="00F33A3B">
            <w:pPr>
              <w:pStyle w:val="Date"/>
            </w:pPr>
            <w:r>
              <w:t>2008</w:t>
            </w:r>
            <w:r w:rsidRPr="00036450">
              <w:t xml:space="preserve"> - </w:t>
            </w:r>
            <w:r>
              <w:t>13</w:t>
            </w:r>
          </w:p>
          <w:p w14:paraId="1C20C40A" w14:textId="18E70C37" w:rsidR="00F33A3B" w:rsidRDefault="00F33A3B" w:rsidP="009D64ED">
            <w:pPr>
              <w:rPr>
                <w:b/>
              </w:rPr>
            </w:pPr>
          </w:p>
          <w:p w14:paraId="7F4F6892" w14:textId="01E97A02" w:rsidR="006D409C" w:rsidRDefault="009D64ED" w:rsidP="009D64ED">
            <w:pPr>
              <w:rPr>
                <w:b/>
              </w:rPr>
            </w:pPr>
            <w:r>
              <w:rPr>
                <w:b/>
              </w:rPr>
              <w:t>The Brain shapers School</w:t>
            </w:r>
            <w:r w:rsidR="00F33A3B">
              <w:rPr>
                <w:b/>
              </w:rPr>
              <w:t>, Rewa, MP</w:t>
            </w:r>
          </w:p>
          <w:p w14:paraId="246BA6EC" w14:textId="36C4257A" w:rsidR="009D64ED" w:rsidRPr="00036450" w:rsidRDefault="009D64ED" w:rsidP="009D64ED">
            <w:pPr>
              <w:pStyle w:val="Date"/>
            </w:pPr>
            <w:r>
              <w:t>201</w:t>
            </w:r>
            <w:r w:rsidR="00F33A3B">
              <w:t>3</w:t>
            </w:r>
            <w:r w:rsidRPr="00036450">
              <w:t xml:space="preserve"> - </w:t>
            </w:r>
            <w:r>
              <w:t>17</w:t>
            </w:r>
          </w:p>
          <w:p w14:paraId="50EF6534" w14:textId="77777777" w:rsidR="006D409C" w:rsidRDefault="00C117BA" w:rsidP="00776643"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M.P Board- 87%</w:t>
            </w:r>
          </w:p>
          <w:p w14:paraId="0B0A61F2" w14:textId="75C6CB9F" w:rsidR="00C117BA" w:rsidRPr="00C117BA" w:rsidRDefault="00C117BA" w:rsidP="00776643"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M.P Board- 81.8%</w:t>
            </w:r>
          </w:p>
          <w:p w14:paraId="285C4387" w14:textId="77777777" w:rsidR="009D64ED" w:rsidRDefault="009D64ED" w:rsidP="00776643"/>
          <w:p w14:paraId="769757E0" w14:textId="603E8DBE" w:rsidR="006D409C" w:rsidRPr="00036450" w:rsidRDefault="00C117BA" w:rsidP="00776643">
            <w:pPr>
              <w:rPr>
                <w:b/>
              </w:rPr>
            </w:pPr>
            <w:r>
              <w:rPr>
                <w:b/>
              </w:rPr>
              <w:t>VIT Bhopal University</w:t>
            </w:r>
            <w:r w:rsidR="00F33A3B">
              <w:rPr>
                <w:b/>
              </w:rPr>
              <w:t>, Bhopal, MP</w:t>
            </w:r>
          </w:p>
          <w:p w14:paraId="2713114E" w14:textId="77777777" w:rsidR="006D409C" w:rsidRPr="00036450" w:rsidRDefault="00C117BA" w:rsidP="00776643">
            <w:pPr>
              <w:pStyle w:val="Date"/>
            </w:pPr>
            <w:r>
              <w:t>2018-2022</w:t>
            </w:r>
          </w:p>
          <w:p w14:paraId="218BAA97" w14:textId="77777777" w:rsidR="006D409C" w:rsidRDefault="00C117BA" w:rsidP="00776643">
            <w:r>
              <w:t>1</w:t>
            </w:r>
            <w:r w:rsidR="006C1732">
              <w:rPr>
                <w:vertAlign w:val="superscript"/>
              </w:rPr>
              <w:t>st</w:t>
            </w:r>
            <w:r w:rsidR="006C1732">
              <w:t xml:space="preserve"> Semester GPA- 8.5</w:t>
            </w:r>
          </w:p>
          <w:p w14:paraId="2F51B2B5" w14:textId="77777777" w:rsidR="006C1732" w:rsidRDefault="006C1732" w:rsidP="00776643">
            <w:r>
              <w:t>2</w:t>
            </w:r>
            <w:r>
              <w:rPr>
                <w:vertAlign w:val="superscript"/>
              </w:rPr>
              <w:t>nd</w:t>
            </w:r>
            <w:r>
              <w:t xml:space="preserve"> Semester GPA- 8.7</w:t>
            </w:r>
          </w:p>
          <w:p w14:paraId="061C20C0" w14:textId="0DEAAA1D" w:rsidR="00590852" w:rsidRPr="00590852" w:rsidRDefault="00590852" w:rsidP="00776643">
            <w:r>
              <w:t>3</w:t>
            </w:r>
            <w:r>
              <w:rPr>
                <w:vertAlign w:val="superscript"/>
              </w:rPr>
              <w:t xml:space="preserve">rd </w:t>
            </w:r>
            <w:r>
              <w:t>Semester GPA- 8.875</w:t>
            </w:r>
          </w:p>
        </w:tc>
      </w:tr>
      <w:tr w:rsidR="00726E07" w14:paraId="634B05E1" w14:textId="70705FA0" w:rsidTr="00726E07">
        <w:trPr>
          <w:trHeight w:val="1310"/>
        </w:trPr>
        <w:tc>
          <w:tcPr>
            <w:tcW w:w="4634" w:type="dxa"/>
            <w:vMerge w:val="restart"/>
            <w:tcMar>
              <w:left w:w="360" w:type="dxa"/>
            </w:tcMar>
            <w:vAlign w:val="bottom"/>
          </w:tcPr>
          <w:sdt>
            <w:sdtPr>
              <w:id w:val="-1448076370"/>
              <w:placeholder>
                <w:docPart w:val="67578B9B81DE41BB9122CA6FDE1835BA"/>
              </w:placeholder>
              <w:temporary/>
              <w:showingPlcHdr/>
              <w15:appearance w15:val="hidden"/>
            </w:sdtPr>
            <w:sdtEndPr/>
            <w:sdtContent>
              <w:p w14:paraId="70B3BBBF" w14:textId="77777777" w:rsidR="00726E07" w:rsidRPr="005D47DE" w:rsidRDefault="00726E07" w:rsidP="00726E07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14:paraId="68F423B2" w14:textId="5107AC12" w:rsidR="00726E07" w:rsidRDefault="00726E07" w:rsidP="00726E07">
            <w:pPr>
              <w:pStyle w:val="ProfileText"/>
              <w:numPr>
                <w:ilvl w:val="0"/>
                <w:numId w:val="2"/>
              </w:num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HARD</w:t>
            </w:r>
            <w:r w:rsidRPr="003B61D9">
              <w:rPr>
                <w:b/>
                <w:bCs/>
                <w:i/>
                <w:iCs/>
              </w:rPr>
              <w:t xml:space="preserve"> SKILLS</w:t>
            </w:r>
          </w:p>
          <w:p w14:paraId="59113921" w14:textId="3E8D779C" w:rsidR="00726E07" w:rsidRPr="003B61D9" w:rsidRDefault="00726E07" w:rsidP="00726E07">
            <w:pPr>
              <w:pStyle w:val="ProfileText"/>
              <w:numPr>
                <w:ilvl w:val="0"/>
                <w:numId w:val="4"/>
              </w:numPr>
              <w:rPr>
                <w:b/>
                <w:bCs/>
                <w:i/>
                <w:iCs/>
              </w:rPr>
            </w:pPr>
            <w:r>
              <w:t>Coding Languages:</w:t>
            </w:r>
          </w:p>
          <w:p w14:paraId="54326374" w14:textId="62BDA3E5" w:rsidR="00726E07" w:rsidRDefault="00726E07" w:rsidP="00726E07">
            <w:pPr>
              <w:pStyle w:val="ProfileText"/>
              <w:ind w:left="1494"/>
            </w:pPr>
            <w:r>
              <w:t>C (Advanced)</w:t>
            </w:r>
          </w:p>
          <w:p w14:paraId="20458540" w14:textId="4C198390" w:rsidR="00726E07" w:rsidRDefault="00726E07" w:rsidP="00726E07">
            <w:pPr>
              <w:pStyle w:val="ProfileText"/>
              <w:ind w:left="1494"/>
            </w:pPr>
            <w:r>
              <w:t>C++ (Moderate)</w:t>
            </w:r>
          </w:p>
          <w:p w14:paraId="79523A0E" w14:textId="77712A4B" w:rsidR="00726E07" w:rsidRDefault="00726E07" w:rsidP="00726E07">
            <w:pPr>
              <w:pStyle w:val="ProfileText"/>
              <w:ind w:left="1494"/>
            </w:pPr>
            <w:r>
              <w:t>C# (Advanced)</w:t>
            </w:r>
          </w:p>
          <w:p w14:paraId="305AA623" w14:textId="732DE6DC" w:rsidR="00726E07" w:rsidRDefault="00726E07" w:rsidP="00726E07">
            <w:pPr>
              <w:pStyle w:val="ProfileText"/>
              <w:ind w:left="1494"/>
            </w:pPr>
            <w:r>
              <w:t>Java (Moderate)</w:t>
            </w:r>
          </w:p>
          <w:p w14:paraId="42FE81DA" w14:textId="6642AB48" w:rsidR="007F75C4" w:rsidRDefault="007F75C4" w:rsidP="00726E07">
            <w:pPr>
              <w:pStyle w:val="ProfileText"/>
              <w:ind w:left="1494"/>
            </w:pPr>
            <w:r>
              <w:t>HTML/CSS (Beginner)</w:t>
            </w:r>
          </w:p>
          <w:p w14:paraId="597CF672" w14:textId="76CB73BA" w:rsidR="00726E07" w:rsidRDefault="00726E07" w:rsidP="00726E07">
            <w:pPr>
              <w:pStyle w:val="ProfileText"/>
              <w:numPr>
                <w:ilvl w:val="0"/>
                <w:numId w:val="4"/>
              </w:numPr>
            </w:pPr>
            <w:r>
              <w:t>Unity</w:t>
            </w:r>
          </w:p>
          <w:p w14:paraId="7623A93E" w14:textId="4841864F" w:rsidR="00726E07" w:rsidRDefault="00F43BDA" w:rsidP="00726E07">
            <w:pPr>
              <w:pStyle w:val="ProfileText"/>
              <w:numPr>
                <w:ilvl w:val="0"/>
                <w:numId w:val="4"/>
              </w:numPr>
            </w:pPr>
            <w:r>
              <w:t>AE, PS, Blender</w:t>
            </w:r>
          </w:p>
          <w:p w14:paraId="5A616CA5" w14:textId="5B4CB216" w:rsidR="00726E07" w:rsidRPr="00726E07" w:rsidRDefault="00726E07" w:rsidP="00726E07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bCs/>
                <w:i/>
                <w:iCs/>
              </w:rPr>
              <w:t>SOFT SKILLS</w:t>
            </w:r>
          </w:p>
          <w:p w14:paraId="3246498E" w14:textId="1DBA71DF" w:rsidR="00F43BDA" w:rsidRDefault="00726E07" w:rsidP="00F43BDA">
            <w:pPr>
              <w:pStyle w:val="ListParagraph"/>
              <w:numPr>
                <w:ilvl w:val="0"/>
                <w:numId w:val="6"/>
              </w:numPr>
            </w:pPr>
            <w:r>
              <w:t>Adaptability</w:t>
            </w:r>
          </w:p>
          <w:p w14:paraId="31163B30" w14:textId="123FFD15" w:rsidR="007F75C4" w:rsidRDefault="00726E07" w:rsidP="006B3825">
            <w:pPr>
              <w:pStyle w:val="ListParagraph"/>
              <w:numPr>
                <w:ilvl w:val="0"/>
                <w:numId w:val="6"/>
              </w:numPr>
            </w:pPr>
            <w:r>
              <w:t>Verbal and non-</w:t>
            </w:r>
            <w:r w:rsidR="007F75C4">
              <w:t xml:space="preserve"> verbal communication</w:t>
            </w:r>
          </w:p>
          <w:p w14:paraId="38B6E20E" w14:textId="53CE9179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Open mindedness</w:t>
            </w:r>
          </w:p>
          <w:p w14:paraId="36AFABDE" w14:textId="32149FC7" w:rsidR="007F75C4" w:rsidRDefault="007F75C4" w:rsidP="00726E07">
            <w:pPr>
              <w:pStyle w:val="ListParagraph"/>
              <w:numPr>
                <w:ilvl w:val="0"/>
                <w:numId w:val="6"/>
              </w:numPr>
            </w:pPr>
            <w:r>
              <w:t>Reframing</w:t>
            </w:r>
          </w:p>
          <w:sdt>
            <w:sdtPr>
              <w:id w:val="-1954003311"/>
              <w:placeholder>
                <w:docPart w:val="90161E7F9D4E49199B9F014829FB4688"/>
              </w:placeholder>
              <w:temporary/>
              <w:showingPlcHdr/>
              <w15:appearance w15:val="hidden"/>
            </w:sdtPr>
            <w:sdtEndPr/>
            <w:sdtContent>
              <w:p w14:paraId="6691CC68" w14:textId="77777777" w:rsidR="00726E07" w:rsidRDefault="00726E07" w:rsidP="00726E07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A29CA2458424CC790C030FD23CBA746"/>
              </w:placeholder>
              <w:temporary/>
              <w:showingPlcHdr/>
              <w15:appearance w15:val="hidden"/>
            </w:sdtPr>
            <w:sdtEndPr/>
            <w:sdtContent>
              <w:p w14:paraId="025BA327" w14:textId="77777777" w:rsidR="00726E07" w:rsidRDefault="00726E07" w:rsidP="00726E07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108EBBD4" w14:textId="55575776" w:rsidR="00726E07" w:rsidRDefault="00551639" w:rsidP="00726E07">
            <w:pPr>
              <w:pStyle w:val="ContactDetails"/>
            </w:pPr>
            <w:hyperlink r:id="rId12" w:history="1">
              <w:r w:rsidR="00726E07" w:rsidRPr="00776059">
                <w:rPr>
                  <w:rStyle w:val="Hyperlink"/>
                </w:rPr>
                <w:t>+91 99287 92537</w:t>
              </w:r>
            </w:hyperlink>
          </w:p>
          <w:p w14:paraId="67EAEAA6" w14:textId="77777777" w:rsidR="00102B90" w:rsidRDefault="00102B90" w:rsidP="00102B90">
            <w:pPr>
              <w:pStyle w:val="ContactDetails"/>
            </w:pPr>
          </w:p>
          <w:sdt>
            <w:sdtPr>
              <w:id w:val="-240260293"/>
              <w:placeholder>
                <w:docPart w:val="B28F0FE5B2EF47688D0A2A51D8451628"/>
              </w:placeholder>
              <w:temporary/>
              <w:showingPlcHdr/>
              <w15:appearance w15:val="hidden"/>
            </w:sdtPr>
            <w:sdtEndPr/>
            <w:sdtContent>
              <w:p w14:paraId="65CA213D" w14:textId="4AACF2C9" w:rsidR="00102B90" w:rsidRDefault="00102B90" w:rsidP="00102B90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317C1C3D" w14:textId="2FC169A5" w:rsidR="00102B90" w:rsidRDefault="00551639" w:rsidP="00726E07">
            <w:pPr>
              <w:pStyle w:val="ContactDetails"/>
              <w:rPr>
                <w:rStyle w:val="Hyperlink"/>
              </w:rPr>
            </w:pPr>
            <w:hyperlink r:id="rId13" w:history="1">
              <w:r w:rsidR="00A675F8" w:rsidRPr="00FF16EC">
                <w:rPr>
                  <w:rStyle w:val="Hyperlink"/>
                </w:rPr>
                <w:t>yashit.thakur2018@vitbhopal.ac.in</w:t>
              </w:r>
            </w:hyperlink>
          </w:p>
          <w:p w14:paraId="510CFD63" w14:textId="77777777" w:rsidR="00F67D7C" w:rsidRDefault="00F67D7C" w:rsidP="00F67D7C">
            <w:pPr>
              <w:pStyle w:val="ContactDetails"/>
            </w:pPr>
          </w:p>
          <w:p w14:paraId="7A61AB15" w14:textId="77777777" w:rsidR="00F67D7C" w:rsidRDefault="00F67D7C" w:rsidP="00F67D7C">
            <w:pPr>
              <w:rPr>
                <w:rStyle w:val="Hyperlink"/>
              </w:rPr>
            </w:pPr>
            <w:r>
              <w:t xml:space="preserve">GITHUB: </w:t>
            </w:r>
            <w:hyperlink r:id="rId14" w:history="1">
              <w:r w:rsidRPr="006B3825">
                <w:rPr>
                  <w:rStyle w:val="Hyperlink"/>
                </w:rPr>
                <w:t>https://github.com/RedMonkWorks</w:t>
              </w:r>
            </w:hyperlink>
          </w:p>
          <w:p w14:paraId="0FED48F5" w14:textId="77777777" w:rsidR="00F67D7C" w:rsidRDefault="00F67D7C" w:rsidP="00F67D7C">
            <w:pPr>
              <w:rPr>
                <w:rStyle w:val="Hyperlink"/>
              </w:rPr>
            </w:pPr>
          </w:p>
          <w:p w14:paraId="1D148A17" w14:textId="4B5B5BE4" w:rsidR="00F67D7C" w:rsidRDefault="00F67D7C" w:rsidP="00F67D7C">
            <w:pPr>
              <w:rPr>
                <w:rStyle w:val="Hyperlink"/>
              </w:rPr>
            </w:pPr>
            <w:r>
              <w:t>ADOBE PORTFOLIO</w:t>
            </w:r>
            <w:r w:rsidRPr="00F67D7C">
              <w:t>:</w:t>
            </w:r>
            <w:r>
              <w:rPr>
                <w:b/>
                <w:bCs/>
                <w:sz w:val="24"/>
                <w:szCs w:val="28"/>
              </w:rPr>
              <w:t xml:space="preserve"> </w:t>
            </w:r>
          </w:p>
          <w:p w14:paraId="380258D7" w14:textId="77777777" w:rsidR="00F67D7C" w:rsidRDefault="00551639" w:rsidP="00F67D7C">
            <w:pPr>
              <w:rPr>
                <w:color w:val="0B769D" w:themeColor="accent2" w:themeShade="80"/>
                <w:u w:val="single"/>
              </w:rPr>
            </w:pPr>
            <w:hyperlink r:id="rId15" w:history="1">
              <w:r w:rsidR="00F67D7C" w:rsidRPr="00F67D7C">
                <w:rPr>
                  <w:rStyle w:val="Hyperlink"/>
                </w:rPr>
                <w:t>https://redmonk.myportfolio.com/</w:t>
              </w:r>
            </w:hyperlink>
          </w:p>
          <w:p w14:paraId="0DA23671" w14:textId="77777777" w:rsidR="00F67D7C" w:rsidRDefault="00F67D7C" w:rsidP="00726E07">
            <w:pPr>
              <w:pStyle w:val="ContactDetails"/>
            </w:pPr>
          </w:p>
          <w:p w14:paraId="12D734E0" w14:textId="6927AF92" w:rsidR="007F75C4" w:rsidRDefault="00F67D7C" w:rsidP="00726E07">
            <w:pPr>
              <w:pStyle w:val="ContactDetails"/>
            </w:pPr>
            <w:r>
              <w:t>INSTAGRAM</w:t>
            </w:r>
            <w:r w:rsidR="007F75C4">
              <w:t>:</w:t>
            </w:r>
          </w:p>
          <w:p w14:paraId="1C0ED0D4" w14:textId="5E5E93AA" w:rsidR="007F75C4" w:rsidRPr="005F7A12" w:rsidRDefault="005F7A12" w:rsidP="00726E07">
            <w:pPr>
              <w:pStyle w:val="ContactDetails"/>
              <w:rPr>
                <w:rStyle w:val="Hyperlink"/>
              </w:rPr>
            </w:pPr>
            <w:r w:rsidRPr="005F7A12">
              <w:rPr>
                <w:rStyle w:val="Hyperlink"/>
              </w:rPr>
              <w:t>https://www.instagram.com/redmonk__</w:t>
            </w:r>
          </w:p>
          <w:p w14:paraId="650D28FA" w14:textId="77777777" w:rsidR="00F67D7C" w:rsidRDefault="00F67D7C" w:rsidP="00F67D7C">
            <w:pPr>
              <w:rPr>
                <w:color w:val="0B769D" w:themeColor="accent2" w:themeShade="80"/>
                <w:u w:val="single"/>
              </w:rPr>
            </w:pPr>
          </w:p>
          <w:p w14:paraId="71C7B985" w14:textId="1C5C7585" w:rsidR="005F283D" w:rsidRPr="00957B09" w:rsidRDefault="00755D9E" w:rsidP="00755D9E">
            <w:pPr>
              <w:pStyle w:val="ContactDetails"/>
              <w:rPr>
                <w:color w:val="0B769D" w:themeColor="accent2" w:themeShade="80"/>
                <w:u w:val="single"/>
              </w:rPr>
            </w:pPr>
            <w:r w:rsidRPr="00755D9E">
              <w:t>BEHANCE:</w:t>
            </w:r>
            <w:r>
              <w:t xml:space="preserve"> </w:t>
            </w:r>
            <w:hyperlink r:id="rId16" w:history="1">
              <w:r>
                <w:rPr>
                  <w:rStyle w:val="Hyperlink"/>
                </w:rPr>
                <w:t>https://www.behance.net/redmonk</w:t>
              </w:r>
            </w:hyperlink>
          </w:p>
        </w:tc>
        <w:tc>
          <w:tcPr>
            <w:tcW w:w="437" w:type="dxa"/>
            <w:shd w:val="clear" w:color="auto" w:fill="0B769D" w:themeFill="accent2" w:themeFillShade="80"/>
          </w:tcPr>
          <w:p w14:paraId="16251296" w14:textId="0CD37B30" w:rsidR="00726E07" w:rsidRDefault="00726E07" w:rsidP="00726E07">
            <w:pPr>
              <w:tabs>
                <w:tab w:val="left" w:pos="990"/>
              </w:tabs>
            </w:pPr>
          </w:p>
        </w:tc>
        <w:tc>
          <w:tcPr>
            <w:tcW w:w="6813" w:type="dxa"/>
            <w:shd w:val="clear" w:color="auto" w:fill="0B769D" w:themeFill="accent2" w:themeFillShade="80"/>
            <w:vAlign w:val="center"/>
          </w:tcPr>
          <w:p w14:paraId="2746D44B" w14:textId="60033CFF" w:rsidR="00726E07" w:rsidRDefault="00726E07" w:rsidP="00726E07">
            <w:pPr>
              <w:pStyle w:val="Heading1"/>
              <w:rPr>
                <w:b/>
              </w:rPr>
            </w:pPr>
            <w:r>
              <w:t>Project Experience</w:t>
            </w:r>
          </w:p>
        </w:tc>
        <w:tc>
          <w:tcPr>
            <w:tcW w:w="6813" w:type="dxa"/>
            <w:vAlign w:val="center"/>
          </w:tcPr>
          <w:p w14:paraId="221181E6" w14:textId="77777777" w:rsidR="00726E07" w:rsidRDefault="00726E07" w:rsidP="00726E07">
            <w:pPr>
              <w:ind w:right="0"/>
            </w:pPr>
          </w:p>
        </w:tc>
      </w:tr>
      <w:tr w:rsidR="00726E07" w14:paraId="761307AA" w14:textId="77777777" w:rsidTr="00726E07">
        <w:trPr>
          <w:gridAfter w:val="1"/>
          <w:wAfter w:w="6813" w:type="dxa"/>
          <w:trHeight w:val="6903"/>
        </w:trPr>
        <w:tc>
          <w:tcPr>
            <w:tcW w:w="4634" w:type="dxa"/>
            <w:vMerge/>
            <w:vAlign w:val="bottom"/>
          </w:tcPr>
          <w:p w14:paraId="502D7143" w14:textId="77777777" w:rsidR="00726E07" w:rsidRDefault="00726E07" w:rsidP="00726E07">
            <w:pPr>
              <w:ind w:right="0"/>
              <w:rPr>
                <w:noProof/>
              </w:rPr>
            </w:pPr>
          </w:p>
        </w:tc>
        <w:tc>
          <w:tcPr>
            <w:tcW w:w="437" w:type="dxa"/>
            <w:tcMar>
              <w:left w:w="0" w:type="dxa"/>
              <w:right w:w="0" w:type="dxa"/>
            </w:tcMar>
          </w:tcPr>
          <w:p w14:paraId="7A5F0016" w14:textId="128ADD44" w:rsidR="00726E07" w:rsidRDefault="00911996" w:rsidP="00726E07">
            <w:pPr>
              <w:tabs>
                <w:tab w:val="left" w:pos="990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7" behindDoc="1" locked="0" layoutInCell="1" allowOverlap="1" wp14:anchorId="745732DF" wp14:editId="3561A522">
                      <wp:simplePos x="0" y="0"/>
                      <wp:positionH relativeFrom="column">
                        <wp:posOffset>-478</wp:posOffset>
                      </wp:positionH>
                      <wp:positionV relativeFrom="paragraph">
                        <wp:posOffset>4668718</wp:posOffset>
                      </wp:positionV>
                      <wp:extent cx="4750130" cy="641267"/>
                      <wp:effectExtent l="0" t="0" r="12700" b="260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0130" cy="6412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66B98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040DFD6" id="Rectangle 9" o:spid="_x0000_s1026" style="position:absolute;margin-left:-.05pt;margin-top:367.6pt;width:374.05pt;height:50.5pt;z-index:-25165619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" fillcolor="#066b98" strokecolor="#202f69 [1604]" strokeweight="1pt"/>
                  </w:pict>
                </mc:Fallback>
              </mc:AlternateContent>
            </w:r>
          </w:p>
        </w:tc>
        <w:tc>
          <w:tcPr>
            <w:tcW w:w="6813" w:type="dxa"/>
          </w:tcPr>
          <w:p w14:paraId="7F1266BB" w14:textId="1BD2E938" w:rsidR="00726E07" w:rsidRDefault="00A675F8" w:rsidP="00726E07">
            <w:pPr>
              <w:rPr>
                <w:b/>
                <w:sz w:val="24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596DADB" wp14:editId="1ECB8AC8">
                      <wp:simplePos x="0" y="0"/>
                      <wp:positionH relativeFrom="column">
                        <wp:posOffset>-306070</wp:posOffset>
                      </wp:positionH>
                      <wp:positionV relativeFrom="paragraph">
                        <wp:posOffset>-38736</wp:posOffset>
                      </wp:positionV>
                      <wp:extent cx="227331" cy="311173"/>
                      <wp:effectExtent l="0" t="3810" r="0" b="0"/>
                      <wp:wrapNone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331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C037F" w14:textId="77777777" w:rsidR="00A675F8" w:rsidRPr="00AF4EA4" w:rsidRDefault="00A675F8" w:rsidP="00A675F8">
                                  <w:pPr>
                                    <w:jc w:val="center"/>
                                    <w:rPr>
                                      <w:color w:val="212745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6DADB" id="_x0000_s1028" style="position:absolute;margin-left:-24.1pt;margin-top:-3.05pt;width:17.9pt;height:24.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" adj="-11796480,,5400" path="m2426,347348c2024,270140,402,77580,,372l346895,,2426,347348xe" fillcolor="#31479e [2404]" stroked="f" strokeweight="1pt">
                      <v:stroke joinstyle="miter"/>
                      <v:formulas/>
                      <v:path arrowok="t" o:connecttype="custom" o:connectlocs="1590,311173;0,333;227331,0;1590,311173" o:connectangles="0,0,0,0" textboxrect="0,0,346895,347348"/>
                      <v:textbox>
                        <w:txbxContent>
                          <w:p w14:paraId="588C037F" w14:textId="77777777" w:rsidR="00A675F8" w:rsidRPr="00AF4EA4" w:rsidRDefault="00A675F8" w:rsidP="00A675F8">
                            <w:pPr>
                              <w:jc w:val="center"/>
                              <w:rPr>
                                <w:color w:val="212745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7B319B8" w14:textId="7B50B90B" w:rsidR="00726E07" w:rsidRPr="00FA1DB9" w:rsidRDefault="00F43BDA" w:rsidP="00726E07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 xml:space="preserve">Blender &amp; </w:t>
            </w:r>
            <w:r w:rsidR="00726E07" w:rsidRPr="00FA1DB9">
              <w:rPr>
                <w:b/>
                <w:sz w:val="24"/>
                <w:szCs w:val="28"/>
              </w:rPr>
              <w:t>UNITY Game Developments</w:t>
            </w:r>
          </w:p>
          <w:p w14:paraId="3434B38F" w14:textId="77777777" w:rsidR="00726E07" w:rsidRDefault="00726E07" w:rsidP="00726E07">
            <w:pPr>
              <w:rPr>
                <w:b/>
                <w:bCs/>
              </w:rPr>
            </w:pPr>
          </w:p>
          <w:p w14:paraId="466D572D" w14:textId="2CAE902D" w:rsidR="00726E07" w:rsidRDefault="00F43BDA" w:rsidP="00726E07">
            <w:r>
              <w:rPr>
                <w:b/>
                <w:bCs/>
              </w:rPr>
              <w:t>Blender Projects</w:t>
            </w:r>
            <w:r w:rsidR="00726E07" w:rsidRPr="00C8173A">
              <w:rPr>
                <w:b/>
                <w:bCs/>
              </w:rPr>
              <w:t>:</w:t>
            </w:r>
            <w:r w:rsidR="00726E07">
              <w:t xml:space="preserve"> </w:t>
            </w:r>
            <w:r>
              <w:t>Abstract and procedural 3D art made in blender.</w:t>
            </w:r>
          </w:p>
          <w:p w14:paraId="3FDDE5B7" w14:textId="4E0FD86D" w:rsidR="00F43BDA" w:rsidRDefault="00551639" w:rsidP="00726E07">
            <w:hyperlink r:id="rId17" w:history="1">
              <w:r w:rsidR="00F43BDA" w:rsidRPr="00F43BDA">
                <w:rPr>
                  <w:rStyle w:val="Hyperlink"/>
                </w:rPr>
                <w:t>https://github.com/RedMonkWorks/Blender_Projects</w:t>
              </w:r>
            </w:hyperlink>
          </w:p>
          <w:p w14:paraId="46BCD6C8" w14:textId="5119E815" w:rsidR="00726E07" w:rsidRDefault="00726E07" w:rsidP="00726E07">
            <w:r w:rsidRPr="00C8173A">
              <w:rPr>
                <w:b/>
                <w:bCs/>
              </w:rPr>
              <w:t>Newton’s Cradle:</w:t>
            </w:r>
            <w:r>
              <w:rPr>
                <w:b/>
                <w:bCs/>
              </w:rPr>
              <w:t xml:space="preserve"> </w:t>
            </w:r>
            <w:r>
              <w:t>3D Simulation of the classic pendulum marvel, made entirely with physics components provided by unity. Made as a mini project for 2</w:t>
            </w:r>
            <w:r>
              <w:rPr>
                <w:vertAlign w:val="superscript"/>
              </w:rPr>
              <w:t>nd</w:t>
            </w:r>
            <w:r>
              <w:t xml:space="preserve"> semester. Graded </w:t>
            </w:r>
            <w:r w:rsidR="00507259">
              <w:t>A</w:t>
            </w:r>
            <w:r>
              <w:t>.</w:t>
            </w:r>
          </w:p>
          <w:p w14:paraId="5735BF2E" w14:textId="5557B217" w:rsidR="00507259" w:rsidRDefault="00551639" w:rsidP="00726E07">
            <w:hyperlink r:id="rId18" w:history="1">
              <w:r w:rsidR="0071797E" w:rsidRPr="0071797E">
                <w:rPr>
                  <w:rStyle w:val="Hyperlink"/>
                </w:rPr>
                <w:t>https://github.com/RedMonkWorks/Newtons-Cradle</w:t>
              </w:r>
            </w:hyperlink>
          </w:p>
          <w:p w14:paraId="7C4DE9AE" w14:textId="43F419E8" w:rsidR="00726E07" w:rsidRDefault="00726E07" w:rsidP="00726E07">
            <w:r w:rsidRPr="00074B66">
              <w:rPr>
                <w:b/>
                <w:bCs/>
              </w:rPr>
              <w:t>Childs Play</w:t>
            </w:r>
            <w:r>
              <w:t>: 3D Runner game made for rising road safety in children. Mini project for 3</w:t>
            </w:r>
            <w:r>
              <w:rPr>
                <w:vertAlign w:val="superscript"/>
              </w:rPr>
              <w:t xml:space="preserve">rd </w:t>
            </w:r>
            <w:r>
              <w:t>semester. Graded A.</w:t>
            </w:r>
          </w:p>
          <w:p w14:paraId="0692BD17" w14:textId="5CFC2110" w:rsidR="00507259" w:rsidRDefault="00551639" w:rsidP="00726E07">
            <w:hyperlink r:id="rId19" w:history="1">
              <w:r w:rsidR="0071797E" w:rsidRPr="0071797E">
                <w:rPr>
                  <w:rStyle w:val="Hyperlink"/>
                </w:rPr>
                <w:t>https://github.com/RedMonkWorks/Childs-Play</w:t>
              </w:r>
            </w:hyperlink>
          </w:p>
          <w:p w14:paraId="7DDCEB62" w14:textId="466CCCBC" w:rsidR="00726E07" w:rsidRDefault="00726E07" w:rsidP="00726E07">
            <w:r w:rsidRPr="00FA1DB9">
              <w:rPr>
                <w:b/>
                <w:bCs/>
              </w:rPr>
              <w:t>Bo Tron Dao</w:t>
            </w:r>
            <w:r>
              <w:t>: 2D Survival game. Major project made by a team of 5 students. Role in this project: Programmer, Animator and Concept Designer. Graded A.</w:t>
            </w:r>
          </w:p>
          <w:p w14:paraId="56F716AC" w14:textId="1240877D" w:rsidR="00507259" w:rsidRDefault="00551639" w:rsidP="00726E07">
            <w:hyperlink r:id="rId20" w:history="1">
              <w:r w:rsidR="0071797E" w:rsidRPr="0071797E">
                <w:rPr>
                  <w:rStyle w:val="Hyperlink"/>
                </w:rPr>
                <w:t>https://github.com/RedMonkWorks/Bo-Tron-Dao</w:t>
              </w:r>
            </w:hyperlink>
          </w:p>
          <w:p w14:paraId="52165BEC" w14:textId="5A8F3BDD" w:rsidR="00726E07" w:rsidRDefault="00726E07" w:rsidP="00726E07">
            <w:r w:rsidRPr="00FA1DB9">
              <w:rPr>
                <w:b/>
                <w:bCs/>
              </w:rPr>
              <w:t>Enchanted</w:t>
            </w:r>
            <w:r>
              <w:t>: 2D Slot+Duel. Major project made by team of 5 students. Role in this project: Programmer, Animator and Concept Designer. Not graded yet.</w:t>
            </w:r>
          </w:p>
          <w:p w14:paraId="13CDA993" w14:textId="77777777" w:rsidR="00726E07" w:rsidRDefault="00726E07" w:rsidP="00726E07"/>
          <w:p w14:paraId="57A7110D" w14:textId="09CFB86D" w:rsidR="00726E07" w:rsidRDefault="00726E07" w:rsidP="00726E07">
            <w:pPr>
              <w:rPr>
                <w:b/>
                <w:bCs/>
                <w:sz w:val="24"/>
                <w:szCs w:val="28"/>
              </w:rPr>
            </w:pPr>
            <w:r w:rsidRPr="00FA1DB9">
              <w:rPr>
                <w:b/>
                <w:bCs/>
                <w:sz w:val="24"/>
                <w:szCs w:val="28"/>
              </w:rPr>
              <w:t>CSE Project Developments</w:t>
            </w:r>
          </w:p>
          <w:p w14:paraId="7C5213D9" w14:textId="77777777" w:rsidR="00726E07" w:rsidRDefault="00726E07" w:rsidP="00726E07">
            <w:pPr>
              <w:rPr>
                <w:b/>
                <w:bCs/>
              </w:rPr>
            </w:pPr>
          </w:p>
          <w:p w14:paraId="7002A196" w14:textId="64D9384F" w:rsidR="00726E07" w:rsidRDefault="00726E07" w:rsidP="00726E07">
            <w:r w:rsidRPr="00FA1DB9">
              <w:rPr>
                <w:b/>
                <w:bCs/>
              </w:rPr>
              <w:t>Semes</w:t>
            </w:r>
            <w:r>
              <w:rPr>
                <w:b/>
                <w:bCs/>
              </w:rPr>
              <w:t xml:space="preserve">ter 1: </w:t>
            </w:r>
            <w:r>
              <w:t>Created a port scanner in C. Graded B.</w:t>
            </w:r>
          </w:p>
          <w:p w14:paraId="1ECB589A" w14:textId="24D55ED5" w:rsidR="00726E07" w:rsidRDefault="00726E07" w:rsidP="00726E07">
            <w:r w:rsidRPr="00D05681">
              <w:rPr>
                <w:b/>
                <w:bCs/>
              </w:rPr>
              <w:t>Semester 2</w:t>
            </w:r>
            <w:r>
              <w:rPr>
                <w:b/>
                <w:bCs/>
              </w:rPr>
              <w:t xml:space="preserve">: </w:t>
            </w:r>
            <w:r>
              <w:t>Library management program using files</w:t>
            </w:r>
            <w:r w:rsidR="00957B09">
              <w:t>,</w:t>
            </w:r>
            <w:r>
              <w:t xml:space="preserve"> in C++. Graded A.</w:t>
            </w:r>
          </w:p>
          <w:p w14:paraId="2B776AA9" w14:textId="77777777" w:rsidR="00726E07" w:rsidRDefault="00726E07" w:rsidP="00726E07">
            <w:r w:rsidRPr="00D05681">
              <w:rPr>
                <w:b/>
                <w:bCs/>
              </w:rPr>
              <w:t>Semester 3</w:t>
            </w:r>
            <w:r>
              <w:rPr>
                <w:b/>
                <w:bCs/>
              </w:rPr>
              <w:t xml:space="preserve">: </w:t>
            </w:r>
            <w:r>
              <w:t>Student data management in C++. Not graded.</w:t>
            </w:r>
          </w:p>
          <w:p w14:paraId="0459BC7C" w14:textId="77777777" w:rsidR="00726E07" w:rsidRDefault="00726E07" w:rsidP="00DA5895">
            <w:r w:rsidRPr="00A07D6C">
              <w:rPr>
                <w:b/>
                <w:bCs/>
              </w:rPr>
              <w:t>Semester 4</w:t>
            </w:r>
            <w:r>
              <w:t>: Google chrome extension acting as a hub for all VIT content such as moodle and ERP.</w:t>
            </w:r>
          </w:p>
          <w:p w14:paraId="394FB060" w14:textId="77777777" w:rsidR="00957B09" w:rsidRDefault="00551639" w:rsidP="00DA5895">
            <w:pPr>
              <w:rPr>
                <w:rStyle w:val="Hyperlink"/>
              </w:rPr>
            </w:pPr>
            <w:hyperlink r:id="rId21" w:history="1">
              <w:r w:rsidR="00957B09" w:rsidRPr="00FF16EC">
                <w:rPr>
                  <w:rStyle w:val="Hyperlink"/>
                </w:rPr>
                <w:t>https://github.com/RedMonkWorks/VIT-Bhopal-Hub</w:t>
              </w:r>
            </w:hyperlink>
          </w:p>
          <w:p w14:paraId="1946F736" w14:textId="77777777" w:rsidR="00911996" w:rsidRDefault="00911996" w:rsidP="00DA5895">
            <w:pPr>
              <w:rPr>
                <w:rStyle w:val="Hyperlink"/>
              </w:rPr>
            </w:pPr>
          </w:p>
          <w:p w14:paraId="5588A446" w14:textId="4CC65B05" w:rsidR="00911996" w:rsidRPr="00911996" w:rsidRDefault="00911996" w:rsidP="00DA5895">
            <w:pPr>
              <w:rPr>
                <w:sz w:val="40"/>
                <w:szCs w:val="40"/>
              </w:rPr>
            </w:pPr>
            <w:r w:rsidRPr="00911996">
              <w:rPr>
                <w:sz w:val="40"/>
                <w:szCs w:val="40"/>
              </w:rPr>
              <w:t>I</w:t>
            </w:r>
            <w:r>
              <w:rPr>
                <w:sz w:val="40"/>
                <w:szCs w:val="40"/>
              </w:rPr>
              <w:t>ntern</w:t>
            </w:r>
            <w:r w:rsidRPr="00911996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at</w:t>
            </w:r>
            <w:r w:rsidRPr="00911996">
              <w:rPr>
                <w:sz w:val="40"/>
                <w:szCs w:val="40"/>
              </w:rPr>
              <w:t xml:space="preserve"> </w:t>
            </w:r>
            <w:hyperlink r:id="rId22" w:history="1">
              <w:r w:rsidRPr="00911996">
                <w:rPr>
                  <w:rStyle w:val="Hyperlink"/>
                  <w:color w:val="FFFFFF" w:themeColor="background1"/>
                  <w:sz w:val="40"/>
                  <w:szCs w:val="40"/>
                </w:rPr>
                <w:t>Street Lamp Games</w:t>
              </w:r>
            </w:hyperlink>
          </w:p>
        </w:tc>
      </w:tr>
    </w:tbl>
    <w:p w14:paraId="579FE9D8" w14:textId="2CC2A452" w:rsidR="00DA5895" w:rsidRPr="00DA5895" w:rsidRDefault="00DA5895" w:rsidP="00957B09">
      <w:pPr>
        <w:tabs>
          <w:tab w:val="left" w:pos="7093"/>
        </w:tabs>
      </w:pPr>
    </w:p>
    <w:sectPr w:rsidR="00DA5895" w:rsidRPr="00DA5895" w:rsidSect="00571165">
      <w:headerReference w:type="default" r:id="rId23"/>
      <w:footerReference w:type="default" r:id="rId24"/>
      <w:pgSz w:w="12240" w:h="15840"/>
      <w:pgMar w:top="0" w:right="360" w:bottom="0" w:left="36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0BC1A" w14:textId="77777777" w:rsidR="00551639" w:rsidRDefault="00551639" w:rsidP="00C51CF5">
      <w:r>
        <w:separator/>
      </w:r>
    </w:p>
  </w:endnote>
  <w:endnote w:type="continuationSeparator" w:id="0">
    <w:p w14:paraId="72412CF5" w14:textId="77777777" w:rsidR="00551639" w:rsidRDefault="00551639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42069" w14:textId="020DABC0" w:rsidR="00507259" w:rsidRDefault="00507259" w:rsidP="00DA5895">
    <w:pPr>
      <w:pStyle w:val="Footer"/>
      <w:tabs>
        <w:tab w:val="clear" w:pos="4680"/>
        <w:tab w:val="clear" w:pos="9360"/>
        <w:tab w:val="left" w:pos="366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502BC" w14:textId="77777777" w:rsidR="00551639" w:rsidRDefault="00551639" w:rsidP="00C51CF5">
      <w:r>
        <w:separator/>
      </w:r>
    </w:p>
  </w:footnote>
  <w:footnote w:type="continuationSeparator" w:id="0">
    <w:p w14:paraId="7B693709" w14:textId="77777777" w:rsidR="00551639" w:rsidRDefault="00551639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97541" w14:textId="77777777" w:rsidR="00507259" w:rsidRDefault="0050725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43A789" wp14:editId="557EEC77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5EF21A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dbe0f4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949C7"/>
    <w:multiLevelType w:val="hybridMultilevel"/>
    <w:tmpl w:val="380A4434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0CE565E1"/>
    <w:multiLevelType w:val="hybridMultilevel"/>
    <w:tmpl w:val="CF64AC2C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00E1FE4"/>
    <w:multiLevelType w:val="hybridMultilevel"/>
    <w:tmpl w:val="FED84E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0A00240"/>
    <w:multiLevelType w:val="hybridMultilevel"/>
    <w:tmpl w:val="080887AE"/>
    <w:lvl w:ilvl="0" w:tplc="04090005">
      <w:start w:val="1"/>
      <w:numFmt w:val="bullet"/>
      <w:lvlText w:val=""/>
      <w:lvlJc w:val="left"/>
      <w:pPr>
        <w:ind w:left="1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5" w15:restartNumberingAfterBreak="0">
    <w:nsid w:val="71081C43"/>
    <w:multiLevelType w:val="hybridMultilevel"/>
    <w:tmpl w:val="03B81260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ED"/>
    <w:rsid w:val="000443DB"/>
    <w:rsid w:val="000521EF"/>
    <w:rsid w:val="00054BA3"/>
    <w:rsid w:val="00074B66"/>
    <w:rsid w:val="00082693"/>
    <w:rsid w:val="000A545F"/>
    <w:rsid w:val="000D08D7"/>
    <w:rsid w:val="000F3BEA"/>
    <w:rsid w:val="00102B90"/>
    <w:rsid w:val="0010314C"/>
    <w:rsid w:val="00103A1F"/>
    <w:rsid w:val="0010608A"/>
    <w:rsid w:val="00134D57"/>
    <w:rsid w:val="00153B84"/>
    <w:rsid w:val="001546A0"/>
    <w:rsid w:val="00196AAB"/>
    <w:rsid w:val="001A4D1A"/>
    <w:rsid w:val="001B0B3D"/>
    <w:rsid w:val="001C54BB"/>
    <w:rsid w:val="00275EE6"/>
    <w:rsid w:val="003A4333"/>
    <w:rsid w:val="003B0DB8"/>
    <w:rsid w:val="003B61D9"/>
    <w:rsid w:val="00414F03"/>
    <w:rsid w:val="0041510E"/>
    <w:rsid w:val="00431999"/>
    <w:rsid w:val="00443E2D"/>
    <w:rsid w:val="00456FF7"/>
    <w:rsid w:val="00507259"/>
    <w:rsid w:val="00527C4C"/>
    <w:rsid w:val="00551639"/>
    <w:rsid w:val="00571165"/>
    <w:rsid w:val="00572086"/>
    <w:rsid w:val="00590852"/>
    <w:rsid w:val="00597871"/>
    <w:rsid w:val="005A49F9"/>
    <w:rsid w:val="005D3A44"/>
    <w:rsid w:val="005D47DE"/>
    <w:rsid w:val="005F283D"/>
    <w:rsid w:val="005F364E"/>
    <w:rsid w:val="005F7A12"/>
    <w:rsid w:val="00605D5A"/>
    <w:rsid w:val="0062123A"/>
    <w:rsid w:val="00630B47"/>
    <w:rsid w:val="00635EF0"/>
    <w:rsid w:val="006443C3"/>
    <w:rsid w:val="00646E75"/>
    <w:rsid w:val="00656AE6"/>
    <w:rsid w:val="00663587"/>
    <w:rsid w:val="006B3825"/>
    <w:rsid w:val="006C1732"/>
    <w:rsid w:val="006D409C"/>
    <w:rsid w:val="0071797E"/>
    <w:rsid w:val="00726E07"/>
    <w:rsid w:val="00755D9E"/>
    <w:rsid w:val="00776059"/>
    <w:rsid w:val="00776643"/>
    <w:rsid w:val="00797579"/>
    <w:rsid w:val="007D0F5B"/>
    <w:rsid w:val="007E1903"/>
    <w:rsid w:val="007E3982"/>
    <w:rsid w:val="007F75C4"/>
    <w:rsid w:val="00882E29"/>
    <w:rsid w:val="008C1C65"/>
    <w:rsid w:val="008C720B"/>
    <w:rsid w:val="008F07BE"/>
    <w:rsid w:val="008F290E"/>
    <w:rsid w:val="00911996"/>
    <w:rsid w:val="00942045"/>
    <w:rsid w:val="00957B09"/>
    <w:rsid w:val="00964B9F"/>
    <w:rsid w:val="00986BB5"/>
    <w:rsid w:val="009D64ED"/>
    <w:rsid w:val="009F215D"/>
    <w:rsid w:val="00A07D6C"/>
    <w:rsid w:val="00A122A8"/>
    <w:rsid w:val="00A675F8"/>
    <w:rsid w:val="00A73BCA"/>
    <w:rsid w:val="00A75FCE"/>
    <w:rsid w:val="00AC5509"/>
    <w:rsid w:val="00AF4EA4"/>
    <w:rsid w:val="00B03483"/>
    <w:rsid w:val="00B0669D"/>
    <w:rsid w:val="00B529BF"/>
    <w:rsid w:val="00B90CEF"/>
    <w:rsid w:val="00B94692"/>
    <w:rsid w:val="00B95D4D"/>
    <w:rsid w:val="00BE2E60"/>
    <w:rsid w:val="00C117BA"/>
    <w:rsid w:val="00C50016"/>
    <w:rsid w:val="00C51CF5"/>
    <w:rsid w:val="00C72217"/>
    <w:rsid w:val="00C8173A"/>
    <w:rsid w:val="00C93D20"/>
    <w:rsid w:val="00CA407F"/>
    <w:rsid w:val="00D00A30"/>
    <w:rsid w:val="00D05681"/>
    <w:rsid w:val="00D8438A"/>
    <w:rsid w:val="00DA376F"/>
    <w:rsid w:val="00DA5895"/>
    <w:rsid w:val="00DC71AE"/>
    <w:rsid w:val="00E21C68"/>
    <w:rsid w:val="00E36CE3"/>
    <w:rsid w:val="00E55D74"/>
    <w:rsid w:val="00E57D90"/>
    <w:rsid w:val="00E61099"/>
    <w:rsid w:val="00E660A9"/>
    <w:rsid w:val="00E774C3"/>
    <w:rsid w:val="00E8541C"/>
    <w:rsid w:val="00EB162A"/>
    <w:rsid w:val="00EE4420"/>
    <w:rsid w:val="00F33A3B"/>
    <w:rsid w:val="00F3676E"/>
    <w:rsid w:val="00F43BDA"/>
    <w:rsid w:val="00F52418"/>
    <w:rsid w:val="00F56513"/>
    <w:rsid w:val="00F66BCF"/>
    <w:rsid w:val="00F67D7C"/>
    <w:rsid w:val="00FA1DB9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3EB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1797E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4E67C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202F69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0B769D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styleId="CommentReference">
    <w:name w:val="annotation reference"/>
    <w:basedOn w:val="DefaultParagraphFont"/>
    <w:uiPriority w:val="99"/>
    <w:semiHidden/>
    <w:unhideWhenUsed/>
    <w:rsid w:val="00F367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67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67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7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76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6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3676E"/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676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yashit.thakur2018@vitbhopal.ac.in" TargetMode="External"/><Relationship Id="rId18" Type="http://schemas.openxmlformats.org/officeDocument/2006/relationships/hyperlink" Target="https://github.com/RedMonkWorks/Newtons-Cradle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RedMonkWorks/VIT-Bhopal-Hub" TargetMode="External"/><Relationship Id="rId7" Type="http://schemas.openxmlformats.org/officeDocument/2006/relationships/settings" Target="settings.xml"/><Relationship Id="rId12" Type="http://schemas.openxmlformats.org/officeDocument/2006/relationships/hyperlink" Target="+91%2099287%2092537" TargetMode="External"/><Relationship Id="rId17" Type="http://schemas.openxmlformats.org/officeDocument/2006/relationships/hyperlink" Target="https://github.com/RedMonkWorks/Blender_Projects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behance.net/redmonk" TargetMode="External"/><Relationship Id="rId20" Type="http://schemas.openxmlformats.org/officeDocument/2006/relationships/hyperlink" Target="https://github.com/RedMonkWorks/Bo-Tron-Dao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redmonk.myportfolio.com/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RedMonkWorks/Childs-Pla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RedMonkWorks" TargetMode="External"/><Relationship Id="rId22" Type="http://schemas.openxmlformats.org/officeDocument/2006/relationships/hyperlink" Target="https://www.streetlampgames.com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hit\AppData\Roaming\Microsoft\Templates\Green%20cub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84C209EB26422CB3BAF0E57E22E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7AA07-5CBB-4533-83CB-9541B01E173C}"/>
      </w:docPartPr>
      <w:docPartBody>
        <w:p w:rsidR="004D5865" w:rsidRDefault="000C65EF">
          <w:pPr>
            <w:pStyle w:val="EF84C209EB26422CB3BAF0E57E22EA3D"/>
          </w:pPr>
          <w:r w:rsidRPr="00036450">
            <w:t>EDUCATION</w:t>
          </w:r>
        </w:p>
      </w:docPartBody>
    </w:docPart>
    <w:docPart>
      <w:docPartPr>
        <w:name w:val="67578B9B81DE41BB9122CA6FDE183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6A063-F83B-492B-AC72-1D6E78836714}"/>
      </w:docPartPr>
      <w:docPartBody>
        <w:p w:rsidR="002F1D41" w:rsidRDefault="00802143" w:rsidP="00802143">
          <w:pPr>
            <w:pStyle w:val="67578B9B81DE41BB9122CA6FDE1835BA"/>
          </w:pPr>
          <w:r w:rsidRPr="005D47DE">
            <w:t>Profile</w:t>
          </w:r>
        </w:p>
      </w:docPartBody>
    </w:docPart>
    <w:docPart>
      <w:docPartPr>
        <w:name w:val="90161E7F9D4E49199B9F014829FB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13354-0CF1-4727-B6E5-295293E58122}"/>
      </w:docPartPr>
      <w:docPartBody>
        <w:p w:rsidR="002F1D41" w:rsidRDefault="00802143" w:rsidP="00802143">
          <w:pPr>
            <w:pStyle w:val="90161E7F9D4E49199B9F014829FB4688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8A29CA2458424CC790C030FD23CBA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E805C-FDB6-4043-A524-B23A56C3BB03}"/>
      </w:docPartPr>
      <w:docPartBody>
        <w:p w:rsidR="002F1D41" w:rsidRDefault="00802143" w:rsidP="00802143">
          <w:pPr>
            <w:pStyle w:val="8A29CA2458424CC790C030FD23CBA746"/>
          </w:pPr>
          <w:r w:rsidRPr="004D3011">
            <w:t>PHONE:</w:t>
          </w:r>
        </w:p>
      </w:docPartBody>
    </w:docPart>
    <w:docPart>
      <w:docPartPr>
        <w:name w:val="B28F0FE5B2EF47688D0A2A51D8451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816C7-390D-490F-B14C-45F513DC3F14}"/>
      </w:docPartPr>
      <w:docPartBody>
        <w:p w:rsidR="002F1D41" w:rsidRDefault="00802143" w:rsidP="00802143">
          <w:pPr>
            <w:pStyle w:val="B28F0FE5B2EF47688D0A2A51D8451628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36"/>
    <w:rsid w:val="000758DF"/>
    <w:rsid w:val="000A2A12"/>
    <w:rsid w:val="000C65EF"/>
    <w:rsid w:val="001932F7"/>
    <w:rsid w:val="002F1D41"/>
    <w:rsid w:val="003565FF"/>
    <w:rsid w:val="00363836"/>
    <w:rsid w:val="004D2DD4"/>
    <w:rsid w:val="004D5865"/>
    <w:rsid w:val="006A7258"/>
    <w:rsid w:val="00802143"/>
    <w:rsid w:val="008264F1"/>
    <w:rsid w:val="0099680D"/>
    <w:rsid w:val="00A965ED"/>
    <w:rsid w:val="00AB1E65"/>
    <w:rsid w:val="00B02BCF"/>
    <w:rsid w:val="00BC4F23"/>
    <w:rsid w:val="00BD5498"/>
    <w:rsid w:val="00C45DD5"/>
    <w:rsid w:val="00C741AD"/>
    <w:rsid w:val="00E3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932F7"/>
    <w:pPr>
      <w:keepNext/>
      <w:keepLines/>
      <w:pBdr>
        <w:bottom w:val="single" w:sz="8" w:space="1" w:color="4472C4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84C209EB26422CB3BAF0E57E22EA3D">
    <w:name w:val="EF84C209EB26422CB3BAF0E57E22EA3D"/>
  </w:style>
  <w:style w:type="paragraph" w:customStyle="1" w:styleId="89579570CA8B48AEB81A609E9188F720">
    <w:name w:val="89579570CA8B48AEB81A609E9188F720"/>
  </w:style>
  <w:style w:type="paragraph" w:customStyle="1" w:styleId="BD8E82C6EA0A49D1ACCAE785130299B2">
    <w:name w:val="BD8E82C6EA0A49D1ACCAE785130299B2"/>
  </w:style>
  <w:style w:type="paragraph" w:customStyle="1" w:styleId="6DAE066FE4A847A7AA4B773D0D69AD97">
    <w:name w:val="6DAE066FE4A847A7AA4B773D0D69AD97"/>
  </w:style>
  <w:style w:type="paragraph" w:customStyle="1" w:styleId="86D25751C3F541E9B686912D21E3624B">
    <w:name w:val="86D25751C3F541E9B686912D21E3624B"/>
  </w:style>
  <w:style w:type="paragraph" w:customStyle="1" w:styleId="81A031A1882D43B49F011B00BAB4BE66">
    <w:name w:val="81A031A1882D43B49F011B00BAB4BE66"/>
  </w:style>
  <w:style w:type="paragraph" w:customStyle="1" w:styleId="48CE5872D7E94A468B57BFDFF6E617A4">
    <w:name w:val="48CE5872D7E94A468B57BFDFF6E617A4"/>
  </w:style>
  <w:style w:type="paragraph" w:customStyle="1" w:styleId="E1BD14E114FC404CAED6FB73518200B7">
    <w:name w:val="E1BD14E114FC404CAED6FB73518200B7"/>
  </w:style>
  <w:style w:type="paragraph" w:customStyle="1" w:styleId="07E994E4828D4D04877526CB4F00F6CB">
    <w:name w:val="07E994E4828D4D04877526CB4F00F6CB"/>
  </w:style>
  <w:style w:type="paragraph" w:customStyle="1" w:styleId="44C25AA218734FA6B39826FC185D69ED">
    <w:name w:val="44C25AA218734FA6B39826FC185D69ED"/>
  </w:style>
  <w:style w:type="paragraph" w:customStyle="1" w:styleId="DE0740B5BFF846778A8028B1C1154B4D">
    <w:name w:val="DE0740B5BFF846778A8028B1C1154B4D"/>
  </w:style>
  <w:style w:type="paragraph" w:customStyle="1" w:styleId="BB5DD95D07D3435FB17776AEC4F80495">
    <w:name w:val="BB5DD95D07D3435FB17776AEC4F80495"/>
  </w:style>
  <w:style w:type="character" w:customStyle="1" w:styleId="Heading2Char">
    <w:name w:val="Heading 2 Char"/>
    <w:basedOn w:val="DefaultParagraphFont"/>
    <w:link w:val="Heading2"/>
    <w:uiPriority w:val="9"/>
    <w:rsid w:val="001932F7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3473C85AF53445989A32B038F8ED617A">
    <w:name w:val="3473C85AF53445989A32B038F8ED617A"/>
  </w:style>
  <w:style w:type="paragraph" w:customStyle="1" w:styleId="4365629296BC47C394C1FE05D60C5484">
    <w:name w:val="4365629296BC47C394C1FE05D60C5484"/>
  </w:style>
  <w:style w:type="paragraph" w:customStyle="1" w:styleId="856181B959714A878A32AC93E07D55DD">
    <w:name w:val="856181B959714A878A32AC93E07D55DD"/>
  </w:style>
  <w:style w:type="paragraph" w:customStyle="1" w:styleId="342989A6676741BE965A5B3331D9D546">
    <w:name w:val="342989A6676741BE965A5B3331D9D546"/>
  </w:style>
  <w:style w:type="paragraph" w:customStyle="1" w:styleId="7F48767ED1E84DB28BF82AA1FF945C86">
    <w:name w:val="7F48767ED1E84DB28BF82AA1FF945C86"/>
  </w:style>
  <w:style w:type="paragraph" w:customStyle="1" w:styleId="D08116B330A7428BA86B94DC54296991">
    <w:name w:val="D08116B330A7428BA86B94DC54296991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8DD1C9B8A81A4FD4A51CD21C3E2EDE0D">
    <w:name w:val="8DD1C9B8A81A4FD4A51CD21C3E2EDE0D"/>
  </w:style>
  <w:style w:type="paragraph" w:customStyle="1" w:styleId="3B46E69913DF4537ABC71A146A348826">
    <w:name w:val="3B46E69913DF4537ABC71A146A348826"/>
  </w:style>
  <w:style w:type="paragraph" w:customStyle="1" w:styleId="0A5F64D2DF0C403095C8DBB3C58D0F26">
    <w:name w:val="0A5F64D2DF0C403095C8DBB3C58D0F26"/>
  </w:style>
  <w:style w:type="paragraph" w:customStyle="1" w:styleId="3F81721206B446199BA2F7954F7AC1BC">
    <w:name w:val="3F81721206B446199BA2F7954F7AC1BC"/>
  </w:style>
  <w:style w:type="paragraph" w:customStyle="1" w:styleId="09167A9BF6674EC685F0ED3F22C27970">
    <w:name w:val="09167A9BF6674EC685F0ED3F22C27970"/>
  </w:style>
  <w:style w:type="paragraph" w:customStyle="1" w:styleId="8A2D5C1CD70E435A8154D2D34D3BB684">
    <w:name w:val="8A2D5C1CD70E435A8154D2D34D3BB684"/>
  </w:style>
  <w:style w:type="paragraph" w:customStyle="1" w:styleId="8530099FCFFA426F9983FFEEA86CDBE5">
    <w:name w:val="8530099FCFFA426F9983FFEEA86CDBE5"/>
  </w:style>
  <w:style w:type="paragraph" w:customStyle="1" w:styleId="56DFBB0C81ED403E883E97709EA31739">
    <w:name w:val="56DFBB0C81ED403E883E97709EA31739"/>
  </w:style>
  <w:style w:type="paragraph" w:customStyle="1" w:styleId="D6B68541E9B749BCBF65FD274C0F39AF">
    <w:name w:val="D6B68541E9B749BCBF65FD274C0F39AF"/>
  </w:style>
  <w:style w:type="paragraph" w:customStyle="1" w:styleId="82EEF4AEA611450ABC1EEACC03BC4AD5">
    <w:name w:val="82EEF4AEA611450ABC1EEACC03BC4AD5"/>
  </w:style>
  <w:style w:type="paragraph" w:customStyle="1" w:styleId="8F20EBDDB0DE43EAB862C64A4D48B7D9">
    <w:name w:val="8F20EBDDB0DE43EAB862C64A4D48B7D9"/>
  </w:style>
  <w:style w:type="paragraph" w:customStyle="1" w:styleId="206FA9135D364968A86A3F4243BF1A5A">
    <w:name w:val="206FA9135D364968A86A3F4243BF1A5A"/>
  </w:style>
  <w:style w:type="paragraph" w:customStyle="1" w:styleId="EABA41CAEC3248F1AC6AC089C4940703">
    <w:name w:val="EABA41CAEC3248F1AC6AC089C4940703"/>
  </w:style>
  <w:style w:type="paragraph" w:customStyle="1" w:styleId="CF4F01BDD4ED4BDCA81FAA3A899BC87F">
    <w:name w:val="CF4F01BDD4ED4BDCA81FAA3A899BC87F"/>
  </w:style>
  <w:style w:type="paragraph" w:customStyle="1" w:styleId="FCCA8EC34C994FCE9720C607DECC23CF">
    <w:name w:val="FCCA8EC34C994FCE9720C607DECC23CF"/>
  </w:style>
  <w:style w:type="paragraph" w:customStyle="1" w:styleId="8AC7D27875A74C0B8956C64725D33047">
    <w:name w:val="8AC7D27875A74C0B8956C64725D33047"/>
  </w:style>
  <w:style w:type="paragraph" w:customStyle="1" w:styleId="F7A8BB41F5FC40CC9BBC189EDD155803">
    <w:name w:val="F7A8BB41F5FC40CC9BBC189EDD155803"/>
  </w:style>
  <w:style w:type="paragraph" w:customStyle="1" w:styleId="5DA5E883763340A8985FD44D8B34BAA7">
    <w:name w:val="5DA5E883763340A8985FD44D8B34BAA7"/>
  </w:style>
  <w:style w:type="paragraph" w:customStyle="1" w:styleId="2AEA5224DA5F4742A2B82F6A78AA0609">
    <w:name w:val="2AEA5224DA5F4742A2B82F6A78AA0609"/>
  </w:style>
  <w:style w:type="paragraph" w:customStyle="1" w:styleId="24054369D7844194B4B3A6C2C16A90B5">
    <w:name w:val="24054369D7844194B4B3A6C2C16A90B5"/>
  </w:style>
  <w:style w:type="paragraph" w:customStyle="1" w:styleId="82BF0AB205B846CABA8EF4DBE783DC04">
    <w:name w:val="82BF0AB205B846CABA8EF4DBE783DC04"/>
  </w:style>
  <w:style w:type="paragraph" w:customStyle="1" w:styleId="6F43C96ACA9648DCA163C4D02BFB3AD1">
    <w:name w:val="6F43C96ACA9648DCA163C4D02BFB3AD1"/>
  </w:style>
  <w:style w:type="paragraph" w:customStyle="1" w:styleId="22B3D6E69A37423588CF2DAFC8C5785F">
    <w:name w:val="22B3D6E69A37423588CF2DAFC8C5785F"/>
  </w:style>
  <w:style w:type="paragraph" w:customStyle="1" w:styleId="D71AF9E7324C415C9CB110D8E7EA57AA">
    <w:name w:val="D71AF9E7324C415C9CB110D8E7EA57AA"/>
    <w:rsid w:val="00363836"/>
  </w:style>
  <w:style w:type="paragraph" w:customStyle="1" w:styleId="8DD6B76D9EBB4F22996304CA5BAA689D">
    <w:name w:val="8DD6B76D9EBB4F22996304CA5BAA689D"/>
    <w:rsid w:val="00363836"/>
  </w:style>
  <w:style w:type="paragraph" w:customStyle="1" w:styleId="64BCD19A254640E7AA45DB5ED282A81F">
    <w:name w:val="64BCD19A254640E7AA45DB5ED282A81F"/>
    <w:rsid w:val="00363836"/>
  </w:style>
  <w:style w:type="paragraph" w:customStyle="1" w:styleId="67578B9B81DE41BB9122CA6FDE1835BA">
    <w:name w:val="67578B9B81DE41BB9122CA6FDE1835BA"/>
    <w:rsid w:val="00802143"/>
  </w:style>
  <w:style w:type="paragraph" w:customStyle="1" w:styleId="90161E7F9D4E49199B9F014829FB4688">
    <w:name w:val="90161E7F9D4E49199B9F014829FB4688"/>
    <w:rsid w:val="00802143"/>
  </w:style>
  <w:style w:type="paragraph" w:customStyle="1" w:styleId="8A29CA2458424CC790C030FD23CBA746">
    <w:name w:val="8A29CA2458424CC790C030FD23CBA746"/>
    <w:rsid w:val="00802143"/>
  </w:style>
  <w:style w:type="paragraph" w:customStyle="1" w:styleId="8820F0605EE7459283DF1BC66EA87257">
    <w:name w:val="8820F0605EE7459283DF1BC66EA87257"/>
    <w:rsid w:val="00802143"/>
  </w:style>
  <w:style w:type="paragraph" w:customStyle="1" w:styleId="B28F0FE5B2EF47688D0A2A51D8451628">
    <w:name w:val="B28F0FE5B2EF47688D0A2A51D8451628"/>
    <w:rsid w:val="00802143"/>
  </w:style>
  <w:style w:type="paragraph" w:customStyle="1" w:styleId="4E3776C861F141CA96403A932CC15F5C">
    <w:name w:val="4E3776C861F141CA96403A932CC15F5C"/>
    <w:rsid w:val="008264F1"/>
    <w:rPr>
      <w:szCs w:val="20"/>
      <w:lang w:bidi="hi-IN"/>
    </w:rPr>
  </w:style>
  <w:style w:type="paragraph" w:customStyle="1" w:styleId="BD91913B7B634286BFC9D75C31ED0C33">
    <w:name w:val="BD91913B7B634286BFC9D75C31ED0C33"/>
    <w:rsid w:val="008264F1"/>
    <w:rPr>
      <w:szCs w:val="20"/>
      <w:lang w:bidi="hi-IN"/>
    </w:rPr>
  </w:style>
  <w:style w:type="paragraph" w:customStyle="1" w:styleId="D22355F6478F4D1CAB46AF94233041DA">
    <w:name w:val="D22355F6478F4D1CAB46AF94233041DA"/>
    <w:rsid w:val="008264F1"/>
    <w:rPr>
      <w:szCs w:val="20"/>
      <w:lang w:bidi="hi-IN"/>
    </w:rPr>
  </w:style>
  <w:style w:type="paragraph" w:customStyle="1" w:styleId="9F8866F616064347BDB24970364830C0">
    <w:name w:val="9F8866F616064347BDB24970364830C0"/>
    <w:rsid w:val="008264F1"/>
    <w:rPr>
      <w:szCs w:val="20"/>
      <w:lang w:bidi="hi-IN"/>
    </w:rPr>
  </w:style>
  <w:style w:type="paragraph" w:customStyle="1" w:styleId="7F253A0BF0E14E54AD8CE1C9D847C851">
    <w:name w:val="7F253A0BF0E14E54AD8CE1C9D847C851"/>
    <w:rsid w:val="008264F1"/>
    <w:rPr>
      <w:szCs w:val="20"/>
      <w:lang w:bidi="hi-IN"/>
    </w:rPr>
  </w:style>
  <w:style w:type="paragraph" w:customStyle="1" w:styleId="9D6DCA7CCFB74863BD3395B8D1369563">
    <w:name w:val="9D6DCA7CCFB74863BD3395B8D1369563"/>
    <w:rsid w:val="001932F7"/>
  </w:style>
  <w:style w:type="paragraph" w:customStyle="1" w:styleId="DAD2CC202E22463DB2A0D81EBA760705">
    <w:name w:val="DAD2CC202E22463DB2A0D81EBA760705"/>
    <w:rsid w:val="001932F7"/>
  </w:style>
  <w:style w:type="paragraph" w:customStyle="1" w:styleId="81EEF567F7EC4A6C88A6947B163A3C80">
    <w:name w:val="81EEF567F7EC4A6C88A6947B163A3C80"/>
    <w:rsid w:val="001932F7"/>
  </w:style>
  <w:style w:type="paragraph" w:customStyle="1" w:styleId="3DA3DC56FEEF4E7E890423672BD9175A">
    <w:name w:val="3DA3DC56FEEF4E7E890423672BD9175A"/>
    <w:rsid w:val="001932F7"/>
  </w:style>
  <w:style w:type="paragraph" w:customStyle="1" w:styleId="CDCD23B716E04C28AA0073D61CE14451">
    <w:name w:val="CDCD23B716E04C28AA0073D61CE14451"/>
    <w:rsid w:val="001932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9863FE-B33C-49A8-96D8-8E1D8EDE4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resume.dotx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2020-03-21T10:02:00Z</dcterms:created>
  <dcterms:modified xsi:type="dcterms:W3CDTF">2020-07-16T09:51:00Z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